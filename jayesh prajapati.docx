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1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F73432" w:rsidRPr="005152F2" w:rsidTr="00F73432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8DF840616ADF4E1E83A1DD115D7BE0E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:rsidR="00F73432" w:rsidRPr="005152F2" w:rsidRDefault="00F73432" w:rsidP="00F73432">
                <w:pPr>
                  <w:pStyle w:val="Heading1"/>
                </w:pPr>
                <w:r>
                  <w:rPr>
                    <w:lang w:val="en-IN"/>
                  </w:rPr>
                  <w:t>jayesh prajapati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F73432" w:rsidRPr="005152F2" w:rsidTr="001428BA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F73432" w:rsidRDefault="00F73432" w:rsidP="00F73432">
                  <w:pPr>
                    <w:pStyle w:val="Heading3"/>
                    <w:framePr w:hSpace="180" w:wrap="around" w:vAnchor="page" w:hAnchor="margin" w:y="1441"/>
                  </w:pPr>
                  <w:r w:rsidRPr="005674AC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inline distT="0" distB="0" distL="0" distR="0" wp14:anchorId="4459CBCD" wp14:editId="43EC5F40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0A4DD2F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F73432" w:rsidRPr="005152F2" w:rsidTr="001428BA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F73432" w:rsidRDefault="00F73432" w:rsidP="00F73432">
                  <w:pPr>
                    <w:pStyle w:val="Heading3"/>
                    <w:framePr w:hSpace="180" w:wrap="around" w:vAnchor="page" w:hAnchor="margin" w:y="1441"/>
                  </w:pPr>
                  <w:r>
                    <w:t>prajayesh</w:t>
                  </w:r>
                  <w:r w:rsidRPr="006843A2">
                    <w:rPr>
                      <w:rFonts w:ascii="Times New Roman" w:hAnsi="Times New Roman" w:cs="Times New Roman"/>
                      <w:b/>
                    </w:rPr>
                    <w:t>11</w:t>
                  </w:r>
                  <w:r>
                    <w:t>@gmail.com</w:t>
                  </w:r>
                </w:p>
              </w:tc>
            </w:tr>
            <w:tr w:rsidR="00F73432" w:rsidRPr="005152F2" w:rsidTr="001428BA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F73432" w:rsidRDefault="00F73432" w:rsidP="00F73432">
                  <w:pPr>
                    <w:pStyle w:val="Heading3"/>
                    <w:framePr w:hSpace="180" w:wrap="around" w:vAnchor="page" w:hAnchor="margin" w:y="1441"/>
                  </w:pPr>
                  <w:r w:rsidRPr="005674AC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inline distT="0" distB="0" distL="0" distR="0" wp14:anchorId="5E0EE3AE" wp14:editId="7C41645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8E553A5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F73432" w:rsidRPr="005152F2" w:rsidTr="001428BA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F73432" w:rsidRDefault="00F73432" w:rsidP="00F73432">
                  <w:pPr>
                    <w:pStyle w:val="Heading3"/>
                    <w:framePr w:hSpace="180" w:wrap="around" w:vAnchor="page" w:hAnchor="margin" w:y="1441"/>
                  </w:pPr>
                  <w:r>
                    <w:t>8866561529</w:t>
                  </w:r>
                </w:p>
              </w:tc>
            </w:tr>
            <w:tr w:rsidR="00F73432" w:rsidRPr="005152F2" w:rsidTr="001428BA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F73432" w:rsidRDefault="00F73432" w:rsidP="00F73432">
                  <w:pPr>
                    <w:pStyle w:val="Heading3"/>
                    <w:framePr w:hSpace="180" w:wrap="around" w:vAnchor="page" w:hAnchor="margin" w:y="1441"/>
                  </w:pPr>
                  <w:r w:rsidRPr="005674AC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inline distT="0" distB="0" distL="0" distR="0" wp14:anchorId="73B397E0" wp14:editId="4BD65BCB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B50EAD4" id="Group 31" o:spid="_x0000_s1026" alt="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eUoOFugYAABnjAAADgAAAAAAAAAAAAAAAAAuAgAAZHJz&#10;L2Uyb0RvYy54bWxQSwECLQAUAAYACAAAACEAaEcb0NgAAAADAQAADwAAAAAAAAAAAAAAAABCGwAA&#10;ZHJzL2Rvd25yZXYueG1sUEsFBgAAAAAEAAQA8wAAAEccAAAAAA==&#10;">
                            <v:shape id="Freeform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F73432" w:rsidRPr="005152F2" w:rsidTr="001428BA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F73432" w:rsidRDefault="00F73432" w:rsidP="00F73432">
                  <w:pPr>
                    <w:pStyle w:val="Heading3"/>
                    <w:framePr w:hSpace="180" w:wrap="around" w:vAnchor="page" w:hAnchor="margin" w:y="1441"/>
                  </w:pPr>
                  <w:r w:rsidRPr="00814B86">
                    <w:t>https://www.linkedin.com/in/jayesh-prajapati-ba9aaaa2/</w:t>
                  </w:r>
                </w:p>
              </w:tc>
            </w:tr>
            <w:tr w:rsidR="00F73432" w:rsidRPr="005152F2" w:rsidTr="001428BA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F73432" w:rsidRPr="00441EB9" w:rsidRDefault="00F73432" w:rsidP="00F73432">
                  <w:pPr>
                    <w:pStyle w:val="Heading3"/>
                    <w:framePr w:hSpace="180" w:wrap="around" w:vAnchor="page" w:hAnchor="margin" w:y="1441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F73432" w:rsidRPr="005152F2" w:rsidTr="001428BA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F73432" w:rsidRDefault="00F73432" w:rsidP="00F73432">
                  <w:pPr>
                    <w:pStyle w:val="Heading3"/>
                    <w:framePr w:hSpace="180" w:wrap="around" w:vAnchor="page" w:hAnchor="margin" w:y="144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EF6BD548C724C628786F6E6B3D71B8A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Objective</w:t>
                      </w:r>
                    </w:sdtContent>
                  </w:sdt>
                </w:p>
                <w:p w:rsidR="00F73432" w:rsidRDefault="00F73432" w:rsidP="00F73432">
                  <w:pPr>
                    <w:pStyle w:val="GraphicElement"/>
                    <w:framePr w:hSpace="180" w:wrap="around" w:vAnchor="page" w:hAnchor="margin" w:y="1441"/>
                  </w:pPr>
                  <w:r>
                    <w:rPr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98C587A" wp14:editId="182B4971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69494BD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F73432" w:rsidRPr="00F73432" w:rsidRDefault="00F73432" w:rsidP="00F73432">
                  <w:pPr>
                    <w:framePr w:hSpace="180" w:wrap="around" w:vAnchor="page" w:hAnchor="margin" w:y="1441"/>
                    <w:rPr>
                      <w:rFonts w:asciiTheme="majorHAnsi" w:hAnsiTheme="majorHAnsi"/>
                    </w:rPr>
                  </w:pPr>
                  <w:r w:rsidRPr="00F73432">
                    <w:rPr>
                      <w:rFonts w:asciiTheme="majorHAnsi" w:hAnsiTheme="majorHAnsi"/>
                      <w:color w:val="000000"/>
                      <w:shd w:val="clear" w:color="auto" w:fill="FFFFFF"/>
                    </w:rPr>
                    <w:t>To associate with a vibrant organization, to fully utilize my knowledge, skills and contribute to the overall growth of the organization.</w:t>
                  </w:r>
                </w:p>
              </w:tc>
            </w:tr>
            <w:tr w:rsidR="00F73432" w:rsidRPr="005152F2" w:rsidTr="001428BA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F73432" w:rsidRDefault="00F73432" w:rsidP="00F73432">
                  <w:pPr>
                    <w:pStyle w:val="Heading3"/>
                    <w:framePr w:hSpace="180" w:wrap="around" w:vAnchor="page" w:hAnchor="margin" w:y="144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702778E0F71744A693D62E0D42992343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Skills</w:t>
                      </w:r>
                    </w:sdtContent>
                  </w:sdt>
                </w:p>
                <w:p w:rsidR="00F73432" w:rsidRPr="005A7E57" w:rsidRDefault="00F73432" w:rsidP="00F73432">
                  <w:pPr>
                    <w:pStyle w:val="GraphicElement"/>
                    <w:framePr w:hSpace="180" w:wrap="around" w:vAnchor="page" w:hAnchor="margin" w:y="1441"/>
                  </w:pPr>
                  <w:r>
                    <w:rPr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FAD371C" wp14:editId="43281CD1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632711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175C08" w:rsidRDefault="00175C08" w:rsidP="00175C08">
                  <w:pPr>
                    <w:framePr w:hSpace="180" w:wrap="around" w:vAnchor="page" w:hAnchor="margin" w:y="1441"/>
                  </w:pPr>
                  <w:r>
                    <w:t>Technical Skills</w:t>
                  </w:r>
                </w:p>
                <w:p w:rsidR="00F73432" w:rsidRPr="005152F2" w:rsidRDefault="00175C08" w:rsidP="00175C08">
                  <w:pPr>
                    <w:framePr w:hSpace="180" w:wrap="around" w:vAnchor="page" w:hAnchor="margin" w:y="1441"/>
                  </w:pPr>
                  <w:r>
                    <w:t xml:space="preserve">JAVA, C++, PHP, HTML5, CSS3, JQUERY, SQL, </w:t>
                  </w:r>
                </w:p>
              </w:tc>
            </w:tr>
          </w:tbl>
          <w:p w:rsidR="00F73432" w:rsidRPr="005152F2" w:rsidRDefault="00F73432" w:rsidP="00F73432"/>
        </w:tc>
        <w:tc>
          <w:tcPr>
            <w:tcW w:w="723" w:type="dxa"/>
          </w:tcPr>
          <w:p w:rsidR="00F73432" w:rsidRPr="005152F2" w:rsidRDefault="00F73432" w:rsidP="00F73432"/>
        </w:tc>
        <w:tc>
          <w:tcPr>
            <w:tcW w:w="6190" w:type="dxa"/>
          </w:tcPr>
          <w:tbl>
            <w:tblPr>
              <w:tblW w:w="12380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  <w:gridCol w:w="6190"/>
            </w:tblGrid>
            <w:tr w:rsidR="00F73432" w:rsidTr="00F73432">
              <w:trPr>
                <w:trHeight w:val="2977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F73432" w:rsidRPr="005152F2" w:rsidRDefault="00F73432" w:rsidP="00F73432">
                  <w:pPr>
                    <w:pStyle w:val="Heading2"/>
                    <w:framePr w:hSpace="180" w:wrap="around" w:vAnchor="page" w:hAnchor="margin" w:y="1441"/>
                  </w:pPr>
                  <w:r>
                    <w:t>strength</w:t>
                  </w:r>
                </w:p>
                <w:p w:rsidR="00F73432" w:rsidRPr="0043426C" w:rsidRDefault="00F73432" w:rsidP="00F73432">
                  <w:pPr>
                    <w:pStyle w:val="Heading4"/>
                    <w:framePr w:hSpace="180" w:wrap="around" w:vAnchor="page" w:hAnchor="margin" w:y="1441"/>
                  </w:pPr>
                </w:p>
                <w:p w:rsidR="00F73432" w:rsidRPr="005152F2" w:rsidRDefault="00F73432" w:rsidP="00F73432">
                  <w:pPr>
                    <w:pStyle w:val="Heading5"/>
                    <w:framePr w:hSpace="180" w:wrap="around" w:vAnchor="page" w:hAnchor="margin" w:y="1441"/>
                  </w:pPr>
                  <w:r>
                    <w:t>Ability to cope up with different situations</w:t>
                  </w:r>
                </w:p>
                <w:p w:rsidR="00F73432" w:rsidRDefault="00F73432" w:rsidP="00F73432">
                  <w:pPr>
                    <w:framePr w:hSpace="180" w:wrap="around" w:vAnchor="page" w:hAnchor="margin" w:y="1441"/>
                  </w:pPr>
                  <w:r>
                    <w:t>Ability to grasp new skill quickly</w:t>
                  </w:r>
                </w:p>
                <w:p w:rsidR="00F73432" w:rsidRDefault="00F73432" w:rsidP="00F73432">
                  <w:pPr>
                    <w:framePr w:hSpace="180" w:wrap="around" w:vAnchor="page" w:hAnchor="margin" w:y="1441"/>
                  </w:pPr>
                  <w:r>
                    <w:t>Confident and dedicated.</w:t>
                  </w:r>
                </w:p>
                <w:p w:rsidR="00F73432" w:rsidRDefault="00F73432" w:rsidP="00F73432">
                  <w:pPr>
                    <w:framePr w:hSpace="180" w:wrap="around" w:vAnchor="page" w:hAnchor="margin" w:y="1441"/>
                  </w:pPr>
                  <w:r>
                    <w:t>Excellent knowledge of core subjects</w:t>
                  </w:r>
                </w:p>
              </w:tc>
              <w:tc>
                <w:tcPr>
                  <w:tcW w:w="6190" w:type="dxa"/>
                </w:tcPr>
                <w:p w:rsidR="00F73432" w:rsidRDefault="00F73432" w:rsidP="00F73432">
                  <w:pPr>
                    <w:pStyle w:val="Heading2"/>
                    <w:framePr w:hSpace="180" w:wrap="around" w:vAnchor="page" w:hAnchor="margin" w:y="1441"/>
                  </w:pPr>
                </w:p>
              </w:tc>
            </w:tr>
            <w:tr w:rsidR="00F73432" w:rsidTr="001428BA">
              <w:trPr>
                <w:trHeight w:val="367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F73432" w:rsidRPr="005152F2" w:rsidRDefault="00F73432" w:rsidP="00F73432">
                  <w:pPr>
                    <w:pStyle w:val="Heading2"/>
                    <w:framePr w:hSpace="180" w:wrap="around" w:vAnchor="page" w:hAnchor="margin" w:y="144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F21EC2AFF7740CF8A274DCCB75B7D08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73432">
                        <w:t>Education</w:t>
                      </w:r>
                    </w:sdtContent>
                  </w:sdt>
                </w:p>
                <w:p w:rsidR="00F73432" w:rsidRPr="0043426C" w:rsidRDefault="00F73432" w:rsidP="00F73432">
                  <w:pPr>
                    <w:pStyle w:val="Heading4"/>
                    <w:framePr w:hSpace="180" w:wrap="around" w:vAnchor="page" w:hAnchor="margin" w:y="1441"/>
                  </w:pPr>
                  <w:r>
                    <w:t>S.S.C Board</w:t>
                  </w:r>
                </w:p>
                <w:p w:rsidR="00F73432" w:rsidRPr="005152F2" w:rsidRDefault="00F73432" w:rsidP="00F73432">
                  <w:pPr>
                    <w:pStyle w:val="Heading5"/>
                    <w:framePr w:hSpace="180" w:wrap="around" w:vAnchor="page" w:hAnchor="margin" w:y="1441"/>
                  </w:pPr>
                  <w:r>
                    <w:t>L.D HIGH SCHOOL, SACHIN</w:t>
                  </w:r>
                </w:p>
                <w:p w:rsidR="00F73432" w:rsidRDefault="00F73432" w:rsidP="00F73432">
                  <w:pPr>
                    <w:framePr w:hSpace="180" w:wrap="around" w:vAnchor="page" w:hAnchor="margin" w:y="1441"/>
                  </w:pPr>
                  <w:r>
                    <w:t>Passed with 80 %  In the year of 2012</w:t>
                  </w:r>
                </w:p>
                <w:p w:rsidR="00F73432" w:rsidRPr="0043426C" w:rsidRDefault="00F73432" w:rsidP="00F73432">
                  <w:pPr>
                    <w:pStyle w:val="Heading4"/>
                    <w:framePr w:hSpace="180" w:wrap="around" w:vAnchor="page" w:hAnchor="margin" w:y="1441"/>
                  </w:pPr>
                  <w:r>
                    <w:t>Diploma in computer engineering</w:t>
                  </w:r>
                </w:p>
                <w:p w:rsidR="00F73432" w:rsidRPr="005152F2" w:rsidRDefault="00F73432" w:rsidP="00F73432">
                  <w:pPr>
                    <w:pStyle w:val="Heading5"/>
                    <w:framePr w:hSpace="180" w:wrap="around" w:vAnchor="page" w:hAnchor="margin" w:y="1441"/>
                  </w:pPr>
                  <w:r>
                    <w:t>SHRI K.J POLYTECHNIC, BHARUCH</w:t>
                  </w:r>
                </w:p>
                <w:p w:rsidR="00F73432" w:rsidRDefault="00F73432" w:rsidP="00F73432">
                  <w:pPr>
                    <w:framePr w:hSpace="180" w:wrap="around" w:vAnchor="page" w:hAnchor="margin" w:y="1441"/>
                  </w:pPr>
                  <w:r>
                    <w:t>Cleared with 8.66 CGPA  In the year of 2015</w:t>
                  </w:r>
                </w:p>
                <w:p w:rsidR="00F73432" w:rsidRPr="0043426C" w:rsidRDefault="00F73432" w:rsidP="00F73432">
                  <w:pPr>
                    <w:pStyle w:val="Heading4"/>
                    <w:framePr w:hSpace="180" w:wrap="around" w:vAnchor="page" w:hAnchor="margin" w:y="1441"/>
                  </w:pPr>
                  <w:r>
                    <w:t>Government engineering college patan</w:t>
                  </w:r>
                </w:p>
                <w:p w:rsidR="00F73432" w:rsidRPr="005152F2" w:rsidRDefault="00F73432" w:rsidP="00F73432">
                  <w:pPr>
                    <w:pStyle w:val="Heading5"/>
                    <w:framePr w:hSpace="180" w:wrap="around" w:vAnchor="page" w:hAnchor="margin" w:y="1441"/>
                  </w:pPr>
                  <w:r>
                    <w:t>Currently studying in Computer Science and Engineering</w:t>
                  </w:r>
                </w:p>
                <w:p w:rsidR="00F73432" w:rsidRDefault="00F73432" w:rsidP="00F73432">
                  <w:pPr>
                    <w:framePr w:hSpace="180" w:wrap="around" w:vAnchor="page" w:hAnchor="margin" w:y="1441"/>
                  </w:pPr>
                </w:p>
              </w:tc>
              <w:tc>
                <w:tcPr>
                  <w:tcW w:w="6190" w:type="dxa"/>
                </w:tcPr>
                <w:p w:rsidR="00F73432" w:rsidRDefault="00F73432" w:rsidP="00F73432">
                  <w:pPr>
                    <w:pStyle w:val="Heading2"/>
                    <w:framePr w:hSpace="180" w:wrap="around" w:vAnchor="page" w:hAnchor="margin" w:y="1441"/>
                  </w:pPr>
                </w:p>
              </w:tc>
            </w:tr>
            <w:tr w:rsidR="00F73432" w:rsidTr="001428BA">
              <w:tc>
                <w:tcPr>
                  <w:tcW w:w="6190" w:type="dxa"/>
                </w:tcPr>
                <w:p w:rsidR="00F73432" w:rsidRPr="005152F2" w:rsidRDefault="00F73432" w:rsidP="00F73432">
                  <w:pPr>
                    <w:pStyle w:val="Heading2"/>
                    <w:framePr w:hSpace="180" w:wrap="around" w:vAnchor="page" w:hAnchor="margin" w:y="1441"/>
                  </w:pPr>
                  <w:r>
                    <w:t xml:space="preserve">Interested in </w:t>
                  </w:r>
                </w:p>
                <w:p w:rsidR="00F73432" w:rsidRDefault="00F73432" w:rsidP="00F73432">
                  <w:pPr>
                    <w:framePr w:hSpace="180" w:wrap="around" w:vAnchor="page" w:hAnchor="margin" w:y="1441"/>
                  </w:pPr>
                  <w:r>
                    <w:t>Interested in coding, cosmology, meditation.</w:t>
                  </w:r>
                </w:p>
                <w:p w:rsidR="00F73432" w:rsidRDefault="00F73432" w:rsidP="00F73432">
                  <w:pPr>
                    <w:framePr w:hSpace="180" w:wrap="around" w:vAnchor="page" w:hAnchor="margin" w:y="1441"/>
                  </w:pPr>
                  <w:r>
                    <w:t>Interested in solving new  challenges</w:t>
                  </w:r>
                </w:p>
                <w:p w:rsidR="00F73432" w:rsidRDefault="00F73432" w:rsidP="00F73432">
                  <w:pPr>
                    <w:framePr w:hSpace="180" w:wrap="around" w:vAnchor="page" w:hAnchor="margin" w:y="1441"/>
                  </w:pPr>
                  <w:r>
                    <w:t>To find new thing or to be creative</w:t>
                  </w:r>
                </w:p>
                <w:p w:rsidR="00F73432" w:rsidRDefault="00F73432" w:rsidP="00F73432">
                  <w:pPr>
                    <w:framePr w:hSpace="180" w:wrap="around" w:vAnchor="page" w:hAnchor="margin" w:y="1441"/>
                  </w:pPr>
                </w:p>
              </w:tc>
              <w:tc>
                <w:tcPr>
                  <w:tcW w:w="6190" w:type="dxa"/>
                </w:tcPr>
                <w:p w:rsidR="00F73432" w:rsidRDefault="00F73432" w:rsidP="00F73432">
                  <w:pPr>
                    <w:pStyle w:val="Heading2"/>
                    <w:framePr w:hSpace="180" w:wrap="around" w:vAnchor="page" w:hAnchor="margin" w:y="1441"/>
                  </w:pPr>
                </w:p>
              </w:tc>
            </w:tr>
            <w:tr w:rsidR="00F73432" w:rsidTr="001428BA">
              <w:tc>
                <w:tcPr>
                  <w:tcW w:w="6190" w:type="dxa"/>
                </w:tcPr>
                <w:p w:rsidR="00F73432" w:rsidRDefault="00F73432" w:rsidP="00F73432">
                  <w:pPr>
                    <w:pStyle w:val="Heading2"/>
                    <w:framePr w:hSpace="180" w:wrap="around" w:vAnchor="page" w:hAnchor="margin" w:y="1441"/>
                    <w:jc w:val="both"/>
                  </w:pPr>
                </w:p>
              </w:tc>
              <w:tc>
                <w:tcPr>
                  <w:tcW w:w="6190" w:type="dxa"/>
                </w:tcPr>
                <w:p w:rsidR="00F73432" w:rsidRDefault="00F73432" w:rsidP="00F73432">
                  <w:pPr>
                    <w:pStyle w:val="Heading2"/>
                    <w:framePr w:hSpace="180" w:wrap="around" w:vAnchor="page" w:hAnchor="margin" w:y="1441"/>
                    <w:jc w:val="both"/>
                  </w:pPr>
                </w:p>
              </w:tc>
            </w:tr>
          </w:tbl>
          <w:p w:rsidR="00F73432" w:rsidRPr="005152F2" w:rsidRDefault="00F73432" w:rsidP="00F73432"/>
        </w:tc>
      </w:tr>
    </w:tbl>
    <w:p w:rsidR="00E941EF" w:rsidRDefault="00E941EF" w:rsidP="0019561F">
      <w:pPr>
        <w:pStyle w:val="NoSpacing"/>
      </w:pPr>
      <w:bookmarkStart w:id="0" w:name="_GoBack"/>
      <w:bookmarkEnd w:id="0"/>
    </w:p>
    <w:sectPr w:rsidR="00E941EF" w:rsidSect="00FE20E6">
      <w:footerReference w:type="default" r:id="rId6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AC0" w:rsidRDefault="00E14AC0" w:rsidP="003856C9">
      <w:pPr>
        <w:spacing w:after="0" w:line="240" w:lineRule="auto"/>
      </w:pPr>
      <w:r>
        <w:separator/>
      </w:r>
    </w:p>
  </w:endnote>
  <w:endnote w:type="continuationSeparator" w:id="0">
    <w:p w:rsidR="00E14AC0" w:rsidRDefault="00E14AC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E14AC0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F7343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AC0" w:rsidRDefault="00E14AC0" w:rsidP="003856C9">
      <w:pPr>
        <w:spacing w:after="0" w:line="240" w:lineRule="auto"/>
      </w:pPr>
      <w:r>
        <w:separator/>
      </w:r>
    </w:p>
  </w:footnote>
  <w:footnote w:type="continuationSeparator" w:id="0">
    <w:p w:rsidR="00E14AC0" w:rsidRDefault="00E14AC0" w:rsidP="00385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9F"/>
    <w:rsid w:val="00052BE1"/>
    <w:rsid w:val="0007412A"/>
    <w:rsid w:val="0010199E"/>
    <w:rsid w:val="00175C08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843A2"/>
    <w:rsid w:val="006A3CE7"/>
    <w:rsid w:val="00735049"/>
    <w:rsid w:val="00743379"/>
    <w:rsid w:val="007803B7"/>
    <w:rsid w:val="007B2F5C"/>
    <w:rsid w:val="007C5F05"/>
    <w:rsid w:val="00814B86"/>
    <w:rsid w:val="00832043"/>
    <w:rsid w:val="00832F81"/>
    <w:rsid w:val="008C7CA2"/>
    <w:rsid w:val="008F6337"/>
    <w:rsid w:val="00A0209F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14AC0"/>
    <w:rsid w:val="00E34D58"/>
    <w:rsid w:val="00E941EF"/>
    <w:rsid w:val="00EB1C1B"/>
    <w:rsid w:val="00F56435"/>
    <w:rsid w:val="00F73432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8E83D-E46E-4297-B7B4-6A64993D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F840616ADF4E1E83A1DD115D7BE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272F-E301-4BA3-8669-2DF94C5830E1}"/>
      </w:docPartPr>
      <w:docPartBody>
        <w:p w:rsidR="00000000" w:rsidRDefault="0024016A" w:rsidP="0024016A">
          <w:pPr>
            <w:pStyle w:val="8DF840616ADF4E1E83A1DD115D7BE0E4"/>
          </w:pPr>
          <w:r w:rsidRPr="005152F2">
            <w:t>Your Name</w:t>
          </w:r>
        </w:p>
      </w:docPartBody>
    </w:docPart>
    <w:docPart>
      <w:docPartPr>
        <w:name w:val="7EF6BD548C724C628786F6E6B3D71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267D-2C29-41B9-9DBE-F5959BD6254E}"/>
      </w:docPartPr>
      <w:docPartBody>
        <w:p w:rsidR="00000000" w:rsidRDefault="0024016A" w:rsidP="0024016A">
          <w:pPr>
            <w:pStyle w:val="7EF6BD548C724C628786F6E6B3D71B8A"/>
          </w:pPr>
          <w:r>
            <w:t>Objective</w:t>
          </w:r>
        </w:p>
      </w:docPartBody>
    </w:docPart>
    <w:docPart>
      <w:docPartPr>
        <w:name w:val="702778E0F71744A693D62E0D4299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534B8-7E63-4D87-965C-7554045B8C1F}"/>
      </w:docPartPr>
      <w:docPartBody>
        <w:p w:rsidR="00000000" w:rsidRDefault="0024016A" w:rsidP="0024016A">
          <w:pPr>
            <w:pStyle w:val="702778E0F71744A693D62E0D42992343"/>
          </w:pPr>
          <w:r>
            <w:t>Skills</w:t>
          </w:r>
        </w:p>
      </w:docPartBody>
    </w:docPart>
    <w:docPart>
      <w:docPartPr>
        <w:name w:val="8F21EC2AFF7740CF8A274DCCB75B7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A434B-F48E-4C92-9C97-649DF70E42EB}"/>
      </w:docPartPr>
      <w:docPartBody>
        <w:p w:rsidR="00000000" w:rsidRDefault="0024016A" w:rsidP="0024016A">
          <w:pPr>
            <w:pStyle w:val="8F21EC2AFF7740CF8A274DCCB75B7D0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6A"/>
    <w:rsid w:val="00012E69"/>
    <w:rsid w:val="0024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92B7CC6FC646C993C798BE06139100">
    <w:name w:val="0E92B7CC6FC646C993C798BE06139100"/>
  </w:style>
  <w:style w:type="paragraph" w:customStyle="1" w:styleId="ED3F813A17444700AA4F8837BE95CE64">
    <w:name w:val="ED3F813A17444700AA4F8837BE95CE64"/>
  </w:style>
  <w:style w:type="paragraph" w:customStyle="1" w:styleId="06143051C6DF4FC697417D37C0222F0C">
    <w:name w:val="06143051C6DF4FC697417D37C0222F0C"/>
  </w:style>
  <w:style w:type="paragraph" w:customStyle="1" w:styleId="C8CA25B93356412D92860739E96492BA">
    <w:name w:val="C8CA25B93356412D92860739E96492BA"/>
  </w:style>
  <w:style w:type="paragraph" w:customStyle="1" w:styleId="DF9F023499094C28838772672FE05FB8">
    <w:name w:val="DF9F023499094C28838772672FE05FB8"/>
  </w:style>
  <w:style w:type="paragraph" w:customStyle="1" w:styleId="4F01433732244AD3A103852EC7F1DCDA">
    <w:name w:val="4F01433732244AD3A103852EC7F1DCDA"/>
  </w:style>
  <w:style w:type="paragraph" w:customStyle="1" w:styleId="BDF195AF03A04B5EB92FC2764B3734E9">
    <w:name w:val="BDF195AF03A04B5EB92FC2764B3734E9"/>
  </w:style>
  <w:style w:type="paragraph" w:customStyle="1" w:styleId="95DE9CB4DE1B4D3CA7AC329FBD83D788">
    <w:name w:val="95DE9CB4DE1B4D3CA7AC329FBD83D788"/>
  </w:style>
  <w:style w:type="paragraph" w:customStyle="1" w:styleId="6EDC016356E24C67940B15D381D8D638">
    <w:name w:val="6EDC016356E24C67940B15D381D8D638"/>
  </w:style>
  <w:style w:type="paragraph" w:customStyle="1" w:styleId="5F463C7A0BBD4FEFB6E467704E572614">
    <w:name w:val="5F463C7A0BBD4FEFB6E467704E572614"/>
  </w:style>
  <w:style w:type="paragraph" w:customStyle="1" w:styleId="2ECDD1BC19C64806B311EE62F5DFE8E6">
    <w:name w:val="2ECDD1BC19C64806B311EE62F5DFE8E6"/>
  </w:style>
  <w:style w:type="paragraph" w:customStyle="1" w:styleId="8423BF2217BE41899166385977918FC0">
    <w:name w:val="8423BF2217BE41899166385977918FC0"/>
  </w:style>
  <w:style w:type="paragraph" w:customStyle="1" w:styleId="AD918763AA00479CB38C69F1E35C3E6D">
    <w:name w:val="AD918763AA00479CB38C69F1E35C3E6D"/>
  </w:style>
  <w:style w:type="paragraph" w:customStyle="1" w:styleId="25C81BAF4D084F02BAB06390679CE0F4">
    <w:name w:val="25C81BAF4D084F02BAB06390679CE0F4"/>
  </w:style>
  <w:style w:type="paragraph" w:customStyle="1" w:styleId="E78F61FB06D74C1483792F73438F5626">
    <w:name w:val="E78F61FB06D74C1483792F73438F5626"/>
  </w:style>
  <w:style w:type="paragraph" w:customStyle="1" w:styleId="02B341AF55BF446895D31CFF382E8A18">
    <w:name w:val="02B341AF55BF446895D31CFF382E8A18"/>
  </w:style>
  <w:style w:type="paragraph" w:customStyle="1" w:styleId="7A12AAC7AC69464EAB598373BA2E3803">
    <w:name w:val="7A12AAC7AC69464EAB598373BA2E3803"/>
  </w:style>
  <w:style w:type="paragraph" w:customStyle="1" w:styleId="155E33C986554D32AA0CF124466FC868">
    <w:name w:val="155E33C986554D32AA0CF124466FC868"/>
  </w:style>
  <w:style w:type="paragraph" w:customStyle="1" w:styleId="0A97D662EF00466086797C8DE8B26170">
    <w:name w:val="0A97D662EF00466086797C8DE8B26170"/>
  </w:style>
  <w:style w:type="paragraph" w:customStyle="1" w:styleId="7A403E04133B458A9484C55A3FA499EF">
    <w:name w:val="7A403E04133B458A9484C55A3FA499EF"/>
  </w:style>
  <w:style w:type="paragraph" w:customStyle="1" w:styleId="5D091632338F4DDF99697972FDB8D383">
    <w:name w:val="5D091632338F4DDF99697972FDB8D383"/>
  </w:style>
  <w:style w:type="paragraph" w:customStyle="1" w:styleId="C0ED084BFED54A7FB4EB322677393197">
    <w:name w:val="C0ED084BFED54A7FB4EB322677393197"/>
  </w:style>
  <w:style w:type="paragraph" w:customStyle="1" w:styleId="F877382B094D43908BC5429CC9B27EB6">
    <w:name w:val="F877382B094D43908BC5429CC9B27EB6"/>
    <w:rsid w:val="0024016A"/>
  </w:style>
  <w:style w:type="paragraph" w:customStyle="1" w:styleId="8A89869B9A6943218F09B517EBC923F1">
    <w:name w:val="8A89869B9A6943218F09B517EBC923F1"/>
    <w:rsid w:val="0024016A"/>
  </w:style>
  <w:style w:type="paragraph" w:customStyle="1" w:styleId="CBA0F55160D549698C247DC826550F96">
    <w:name w:val="CBA0F55160D549698C247DC826550F96"/>
    <w:rsid w:val="0024016A"/>
  </w:style>
  <w:style w:type="paragraph" w:customStyle="1" w:styleId="75A564ACF9A74AB58A9CC5C17ED5622C">
    <w:name w:val="75A564ACF9A74AB58A9CC5C17ED5622C"/>
    <w:rsid w:val="0024016A"/>
  </w:style>
  <w:style w:type="paragraph" w:customStyle="1" w:styleId="8E54F0163DB34F8298E448FD997AE603">
    <w:name w:val="8E54F0163DB34F8298E448FD997AE603"/>
    <w:rsid w:val="0024016A"/>
  </w:style>
  <w:style w:type="paragraph" w:customStyle="1" w:styleId="8DF840616ADF4E1E83A1DD115D7BE0E4">
    <w:name w:val="8DF840616ADF4E1E83A1DD115D7BE0E4"/>
    <w:rsid w:val="0024016A"/>
  </w:style>
  <w:style w:type="paragraph" w:customStyle="1" w:styleId="7EF6BD548C724C628786F6E6B3D71B8A">
    <w:name w:val="7EF6BD548C724C628786F6E6B3D71B8A"/>
    <w:rsid w:val="0024016A"/>
  </w:style>
  <w:style w:type="paragraph" w:customStyle="1" w:styleId="A38544E95BB948BB884C05238BF58B3D">
    <w:name w:val="A38544E95BB948BB884C05238BF58B3D"/>
    <w:rsid w:val="0024016A"/>
  </w:style>
  <w:style w:type="paragraph" w:customStyle="1" w:styleId="702778E0F71744A693D62E0D42992343">
    <w:name w:val="702778E0F71744A693D62E0D42992343"/>
    <w:rsid w:val="0024016A"/>
  </w:style>
  <w:style w:type="paragraph" w:customStyle="1" w:styleId="D85FCBD773194A6BA3761882280FF9BD">
    <w:name w:val="D85FCBD773194A6BA3761882280FF9BD"/>
    <w:rsid w:val="0024016A"/>
  </w:style>
  <w:style w:type="paragraph" w:customStyle="1" w:styleId="8F21EC2AFF7740CF8A274DCCB75B7D08">
    <w:name w:val="8F21EC2AFF7740CF8A274DCCB75B7D08"/>
    <w:rsid w:val="00240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143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prajapati</dc:creator>
  <cp:keywords/>
  <dc:description/>
  <cp:lastModifiedBy>Ravi Patil</cp:lastModifiedBy>
  <cp:revision>1</cp:revision>
  <dcterms:created xsi:type="dcterms:W3CDTF">2018-01-07T18:15:00Z</dcterms:created>
  <dcterms:modified xsi:type="dcterms:W3CDTF">2018-01-07T20:38:00Z</dcterms:modified>
</cp:coreProperties>
</file>